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178E" w14:textId="75A0C1E6" w:rsidR="00417205" w:rsidRPr="00417205" w:rsidRDefault="000C5661" w:rsidP="00417205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Mostrar </w:t>
      </w:r>
      <w:r w:rsidR="00FD3520">
        <w:rPr>
          <w:rFonts w:eastAsia="Times New Roman"/>
        </w:rPr>
        <w:t>Panel de Control de Usuario</w:t>
      </w:r>
    </w:p>
    <w:p w14:paraId="1F62625A" w14:textId="77777777" w:rsidR="00417205" w:rsidRDefault="00417205" w:rsidP="00417205">
      <w:pPr>
        <w:pStyle w:val="Heading1"/>
        <w:rPr>
          <w:rFonts w:eastAsia="Times New Roman"/>
        </w:rPr>
      </w:pPr>
      <w:r>
        <w:rPr>
          <w:rFonts w:eastAsia="Times New Roman"/>
        </w:rPr>
        <w:t>Descripción</w:t>
      </w:r>
    </w:p>
    <w:p w14:paraId="2754BD6B" w14:textId="242BAD12" w:rsidR="000C5661" w:rsidRPr="000C5661" w:rsidRDefault="000C5661" w:rsidP="000C5661">
      <w:r>
        <w:t xml:space="preserve">Este </w:t>
      </w:r>
      <w:r w:rsidR="00B66650">
        <w:t>Caso de Uso</w:t>
      </w:r>
      <w:r>
        <w:t xml:space="preserve"> muestra un resumen del contenido, actividades y avance del programa para los usuarios debidamente autenticados y autorizados del sistema</w:t>
      </w:r>
      <w:r w:rsidR="00465CB3">
        <w:t xml:space="preserve"> que se encuentren matriculados en un programa.</w:t>
      </w:r>
    </w:p>
    <w:p w14:paraId="1C63E047" w14:textId="77777777" w:rsidR="00417205" w:rsidRP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Actor</w:t>
      </w:r>
      <w:r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1268CB2B" w14:textId="107EC2A2" w:rsidR="00417205" w:rsidRPr="00E7336C" w:rsidRDefault="00417205" w:rsidP="00E7336C">
      <w:pPr>
        <w:pStyle w:val="ListParagraph"/>
        <w:numPr>
          <w:ilvl w:val="0"/>
          <w:numId w:val="3"/>
        </w:numPr>
        <w:rPr>
          <w:lang w:val="en-PE"/>
        </w:rPr>
      </w:pPr>
      <w:r w:rsidRPr="00417205">
        <w:rPr>
          <w:lang w:val="en-PE"/>
        </w:rPr>
        <w:t>Us</w:t>
      </w:r>
      <w:proofErr w:type="spellStart"/>
      <w:r w:rsidR="00E7336C">
        <w:t>uario</w:t>
      </w:r>
      <w:proofErr w:type="spellEnd"/>
      <w:r w:rsidR="00EE6619">
        <w:t xml:space="preserve"> </w:t>
      </w:r>
      <w:r w:rsidR="00A44678">
        <w:t>(Participante, Tutor, Facilitador o Mentor)</w:t>
      </w:r>
    </w:p>
    <w:p w14:paraId="5946FA46" w14:textId="77777777" w:rsid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Pre-condi</w:t>
      </w:r>
      <w:r>
        <w:rPr>
          <w:rFonts w:eastAsia="Times New Roman"/>
        </w:rPr>
        <w:t>c</w:t>
      </w:r>
      <w:r w:rsidRPr="00417205">
        <w:rPr>
          <w:rFonts w:eastAsia="Times New Roman"/>
          <w:lang w:val="en-PE"/>
        </w:rPr>
        <w:t>ion</w:t>
      </w:r>
      <w:r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1E0448E8" w14:textId="29B81F57" w:rsidR="00E7336C" w:rsidRPr="00E7336C" w:rsidRDefault="00E7336C" w:rsidP="00E7336C">
      <w:r>
        <w:t>El Usuario debe estar</w:t>
      </w:r>
      <w:r w:rsidR="00B66650">
        <w:t xml:space="preserve"> </w:t>
      </w:r>
      <w:r w:rsidR="00EE6619">
        <w:t>autenticado</w:t>
      </w:r>
      <w:r w:rsidR="00997DAF">
        <w:t xml:space="preserve"> (quién es) y</w:t>
      </w:r>
      <w:r w:rsidR="00EE6619">
        <w:t xml:space="preserve"> autorizado</w:t>
      </w:r>
      <w:r w:rsidR="00997DAF">
        <w:t xml:space="preserve"> (qué puedes hacer)</w:t>
      </w:r>
      <w:r w:rsidR="00EE6619">
        <w:t>.</w:t>
      </w:r>
      <w:r>
        <w:t xml:space="preserve"> </w:t>
      </w:r>
    </w:p>
    <w:p w14:paraId="12FC3E7A" w14:textId="2E013217" w:rsidR="00417205" w:rsidRPr="00A44678" w:rsidRDefault="00A44678" w:rsidP="00417205">
      <w:pPr>
        <w:pStyle w:val="Heading1"/>
        <w:rPr>
          <w:rFonts w:eastAsia="Times New Roman"/>
        </w:rPr>
      </w:pPr>
      <w:r>
        <w:rPr>
          <w:rFonts w:eastAsia="Times New Roman"/>
        </w:rPr>
        <w:t>Flujo Básico</w:t>
      </w:r>
    </w:p>
    <w:p w14:paraId="71F58923" w14:textId="28EF60FA" w:rsidR="00417205" w:rsidRPr="00EE6619" w:rsidRDefault="00417205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>El act</w:t>
      </w:r>
      <w:r w:rsidR="00EE6619">
        <w:t xml:space="preserve">or inicia el CU al pedir al sistema se muestre su </w:t>
      </w:r>
      <w:r w:rsidR="00A44678">
        <w:t>panel de control o luego de realizar el inicio de sesión correctamente.</w:t>
      </w:r>
    </w:p>
    <w:p w14:paraId="7A87F67F" w14:textId="2841881B" w:rsidR="00EE6619" w:rsidRPr="00EE6619" w:rsidRDefault="00EE6619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 xml:space="preserve">El sistema muestra el </w:t>
      </w:r>
      <w:r w:rsidR="00A44678">
        <w:t>panel de control</w:t>
      </w:r>
      <w:r>
        <w:t xml:space="preserve"> del usuario con el siguiente detalle:</w:t>
      </w:r>
    </w:p>
    <w:p w14:paraId="0681A705" w14:textId="77777777" w:rsidR="0046257D" w:rsidRPr="00D22C47" w:rsidRDefault="0046257D" w:rsidP="0046257D">
      <w:pPr>
        <w:pStyle w:val="ListParagraph"/>
        <w:numPr>
          <w:ilvl w:val="1"/>
          <w:numId w:val="4"/>
        </w:numPr>
        <w:rPr>
          <w:lang w:val="en-PE"/>
        </w:rPr>
      </w:pPr>
      <w:r>
        <w:t>Nombres y apellidos completos del usuario</w:t>
      </w:r>
    </w:p>
    <w:p w14:paraId="31309FE8" w14:textId="0664B4F6" w:rsidR="00EE6619" w:rsidRPr="0046257D" w:rsidRDefault="00CE004D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 xml:space="preserve">Tipo </w:t>
      </w:r>
      <w:r w:rsidR="00D22C47">
        <w:t>del programa</w:t>
      </w:r>
      <w:r w:rsidR="008C3B50">
        <w:t xml:space="preserve"> (</w:t>
      </w:r>
      <w:proofErr w:type="gramStart"/>
      <w:r w:rsidR="008C3B50">
        <w:t>Pre Incubación</w:t>
      </w:r>
      <w:proofErr w:type="gramEnd"/>
      <w:r w:rsidR="008C3B50">
        <w:t xml:space="preserve"> o Incubación)</w:t>
      </w:r>
      <w:r w:rsidR="00D22C47">
        <w:t xml:space="preserve"> en el que está inscrito</w:t>
      </w:r>
    </w:p>
    <w:p w14:paraId="69709283" w14:textId="54BEF877" w:rsidR="00357E10" w:rsidRPr="00357E10" w:rsidRDefault="00357E10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Barra de progreso del Programa</w:t>
      </w:r>
    </w:p>
    <w:p w14:paraId="38FE1D99" w14:textId="469F5444" w:rsidR="00D22C47" w:rsidRPr="007D10CC" w:rsidRDefault="007D10CC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Talleres</w:t>
      </w:r>
      <w:r w:rsidR="006E0F2A">
        <w:t xml:space="preserve"> (barra de progreso</w:t>
      </w:r>
      <w:r w:rsidR="00024878">
        <w:t xml:space="preserve"> y activado o desactivado según avance</w:t>
      </w:r>
      <w:r w:rsidR="006E0F2A">
        <w:t>)</w:t>
      </w:r>
    </w:p>
    <w:p w14:paraId="0F5CE8CC" w14:textId="3F792915" w:rsidR="007D10CC" w:rsidRPr="001D105C" w:rsidRDefault="007D10CC" w:rsidP="001D105C">
      <w:pPr>
        <w:pStyle w:val="ListParagraph"/>
        <w:numPr>
          <w:ilvl w:val="1"/>
          <w:numId w:val="4"/>
        </w:numPr>
        <w:rPr>
          <w:lang w:val="en-PE"/>
        </w:rPr>
      </w:pPr>
      <w:proofErr w:type="spellStart"/>
      <w:r>
        <w:t>Mentorías</w:t>
      </w:r>
      <w:proofErr w:type="spellEnd"/>
      <w:r w:rsidR="001D105C">
        <w:t xml:space="preserve"> (</w:t>
      </w:r>
      <w:r w:rsidR="001D105C">
        <w:t>activado o desactivado según avance)</w:t>
      </w:r>
    </w:p>
    <w:p w14:paraId="0CAC82FA" w14:textId="4B56E429" w:rsidR="007D10CC" w:rsidRPr="007D10CC" w:rsidRDefault="00596148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Acceso a m</w:t>
      </w:r>
      <w:r w:rsidR="007D10CC">
        <w:t>ensajería interna</w:t>
      </w:r>
      <w:r w:rsidR="00D513A0">
        <w:t xml:space="preserve"> (aparecen los integrantes del grupo matriculado)</w:t>
      </w:r>
    </w:p>
    <w:p w14:paraId="64D7C76A" w14:textId="354B05A6" w:rsidR="007D10CC" w:rsidRPr="007D10CC" w:rsidRDefault="00481813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Libro de c</w:t>
      </w:r>
      <w:r w:rsidR="007D10CC">
        <w:t>alificaciones</w:t>
      </w:r>
    </w:p>
    <w:p w14:paraId="70EF0ED1" w14:textId="19790013" w:rsidR="007D10CC" w:rsidRPr="002140C8" w:rsidRDefault="00EA6B8F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Calendario de actividades</w:t>
      </w:r>
    </w:p>
    <w:p w14:paraId="728C5018" w14:textId="03A41DEB" w:rsidR="002140C8" w:rsidRPr="00664FD6" w:rsidRDefault="002140C8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Bloque de Puntuación (Cuadro de Mérito)</w:t>
      </w:r>
    </w:p>
    <w:p w14:paraId="505D8F8E" w14:textId="5836BA8B" w:rsidR="00664FD6" w:rsidRPr="00EA6B8F" w:rsidRDefault="009B0D4F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Estado de finalización</w:t>
      </w:r>
      <w:r w:rsidR="00357E10">
        <w:t xml:space="preserve"> (bloque lateral)</w:t>
      </w:r>
      <w:r w:rsidR="00AF0FF3">
        <w:t xml:space="preserve"> </w:t>
      </w:r>
    </w:p>
    <w:p w14:paraId="17390C7E" w14:textId="0A9F3CEF" w:rsidR="00EA6B8F" w:rsidRPr="00EA6B8F" w:rsidRDefault="00596148" w:rsidP="00EE6619">
      <w:pPr>
        <w:pStyle w:val="ListParagraph"/>
        <w:numPr>
          <w:ilvl w:val="1"/>
          <w:numId w:val="4"/>
        </w:numPr>
        <w:rPr>
          <w:lang w:val="en-PE"/>
        </w:rPr>
      </w:pPr>
      <w:r>
        <w:t>Enlaces a h</w:t>
      </w:r>
      <w:r w:rsidR="00EA6B8F">
        <w:t>erramientas externas</w:t>
      </w:r>
    </w:p>
    <w:p w14:paraId="18A8AFC2" w14:textId="1B5528B6" w:rsidR="00EA6B8F" w:rsidRPr="00417205" w:rsidRDefault="00EA6B8F" w:rsidP="00EA6B8F">
      <w:pPr>
        <w:pStyle w:val="ListParagraph"/>
        <w:numPr>
          <w:ilvl w:val="0"/>
          <w:numId w:val="4"/>
        </w:numPr>
        <w:rPr>
          <w:lang w:val="en-PE"/>
        </w:rPr>
      </w:pPr>
      <w:r>
        <w:t>El CU termina</w:t>
      </w:r>
    </w:p>
    <w:p w14:paraId="2BBAD888" w14:textId="42F26F8B" w:rsid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Post</w:t>
      </w:r>
      <w:r w:rsidR="00877062">
        <w:rPr>
          <w:rFonts w:eastAsia="Times New Roman"/>
        </w:rPr>
        <w:t xml:space="preserve"> </w:t>
      </w:r>
      <w:r w:rsidRPr="00417205">
        <w:rPr>
          <w:rFonts w:eastAsia="Times New Roman"/>
          <w:lang w:val="en-PE"/>
        </w:rPr>
        <w:t>condi</w:t>
      </w:r>
      <w:r w:rsidR="00877062">
        <w:rPr>
          <w:rFonts w:eastAsia="Times New Roman"/>
        </w:rPr>
        <w:t>c</w:t>
      </w:r>
      <w:r w:rsidRPr="00417205">
        <w:rPr>
          <w:rFonts w:eastAsia="Times New Roman"/>
          <w:lang w:val="en-PE"/>
        </w:rPr>
        <w:t>ion</w:t>
      </w:r>
      <w:r w:rsidR="00877062"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52ADAC47" w14:textId="47EA742E" w:rsidR="0046257D" w:rsidRDefault="0046257D" w:rsidP="0046257D">
      <w:pPr>
        <w:pStyle w:val="ListParagraph"/>
        <w:numPr>
          <w:ilvl w:val="0"/>
          <w:numId w:val="5"/>
        </w:numPr>
      </w:pPr>
      <w:r>
        <w:t xml:space="preserve">El Sistema queda en capacidad de ejecutar los </w:t>
      </w:r>
      <w:proofErr w:type="spellStart"/>
      <w:r>
        <w:t>CUs</w:t>
      </w:r>
      <w:proofErr w:type="spellEnd"/>
      <w:r>
        <w:t xml:space="preserve"> relacionados con las opciones desplegadas en el </w:t>
      </w:r>
      <w:r w:rsidR="00497BF7">
        <w:t>panel de control</w:t>
      </w:r>
      <w:r w:rsidR="00813DB4">
        <w:t>.</w:t>
      </w:r>
    </w:p>
    <w:p w14:paraId="594D7697" w14:textId="64FF1E7F" w:rsidR="00813DB4" w:rsidRPr="0046257D" w:rsidRDefault="00813DB4" w:rsidP="0046257D">
      <w:pPr>
        <w:pStyle w:val="ListParagraph"/>
        <w:numPr>
          <w:ilvl w:val="0"/>
          <w:numId w:val="5"/>
        </w:numPr>
      </w:pPr>
      <w:r>
        <w:t>Se mantiene la sesión del usuario en el sistema</w:t>
      </w:r>
    </w:p>
    <w:p w14:paraId="3A11AC47" w14:textId="77777777" w:rsidR="0079796D" w:rsidRDefault="00417205" w:rsidP="00417205">
      <w:pPr>
        <w:pStyle w:val="Heading1"/>
      </w:pPr>
      <w:r>
        <w:t>Requerimientos No Funcionales</w:t>
      </w:r>
    </w:p>
    <w:p w14:paraId="3B7E9284" w14:textId="7BFD0E44" w:rsidR="00813DB4" w:rsidRDefault="00813DB4" w:rsidP="00813DB4">
      <w:pPr>
        <w:pStyle w:val="ListParagraph"/>
        <w:numPr>
          <w:ilvl w:val="0"/>
          <w:numId w:val="6"/>
        </w:numPr>
      </w:pPr>
      <w:r>
        <w:t xml:space="preserve">El </w:t>
      </w:r>
      <w:r w:rsidR="006408DC">
        <w:t>panel de control de usuario</w:t>
      </w:r>
      <w:r>
        <w:t xml:space="preserve"> podrá ser consumido desde los siguientes dispositivos:</w:t>
      </w:r>
    </w:p>
    <w:p w14:paraId="6D038559" w14:textId="0E04A15E" w:rsidR="00813DB4" w:rsidRDefault="005505CA" w:rsidP="00813DB4">
      <w:pPr>
        <w:pStyle w:val="ListParagraph"/>
        <w:numPr>
          <w:ilvl w:val="1"/>
          <w:numId w:val="6"/>
        </w:numPr>
      </w:pPr>
      <w:r>
        <w:t>Navegador web (Chrome, Mozilla</w:t>
      </w:r>
      <w:r w:rsidR="003C6BDA">
        <w:t xml:space="preserve"> Firefox</w:t>
      </w:r>
      <w:r w:rsidR="00EA3153">
        <w:t xml:space="preserve">, Opera, </w:t>
      </w:r>
      <w:proofErr w:type="spellStart"/>
      <w:r w:rsidR="00EA3153">
        <w:t>Edge</w:t>
      </w:r>
      <w:proofErr w:type="spellEnd"/>
      <w:r w:rsidR="0006099A">
        <w:t xml:space="preserve">, </w:t>
      </w:r>
      <w:proofErr w:type="spellStart"/>
      <w:r w:rsidR="0006099A">
        <w:t>Brave</w:t>
      </w:r>
      <w:proofErr w:type="spellEnd"/>
      <w:r w:rsidR="003C6BDA">
        <w:t>)</w:t>
      </w:r>
    </w:p>
    <w:p w14:paraId="74DDAB7E" w14:textId="033BEC83" w:rsidR="00813DB4" w:rsidRDefault="00744E08" w:rsidP="00813DB4">
      <w:pPr>
        <w:pStyle w:val="ListParagraph"/>
        <w:numPr>
          <w:ilvl w:val="1"/>
          <w:numId w:val="6"/>
        </w:numPr>
      </w:pPr>
      <w:r>
        <w:t>Tablet</w:t>
      </w:r>
      <w:r w:rsidR="00EA3153">
        <w:t xml:space="preserve"> </w:t>
      </w:r>
      <w:r w:rsidR="00EA3153">
        <w:t>(Android, iOS, otros)</w:t>
      </w:r>
    </w:p>
    <w:p w14:paraId="7A0FAFF7" w14:textId="3FFB987A" w:rsidR="0006099A" w:rsidRPr="00813DB4" w:rsidRDefault="003C6BDA" w:rsidP="00997EDF">
      <w:pPr>
        <w:pStyle w:val="ListParagraph"/>
        <w:numPr>
          <w:ilvl w:val="1"/>
          <w:numId w:val="6"/>
        </w:numPr>
      </w:pPr>
      <w:r>
        <w:t>Dispositivo móvil (Android, iOS, otros)</w:t>
      </w:r>
    </w:p>
    <w:sectPr w:rsidR="0006099A" w:rsidRPr="00813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2C92"/>
    <w:multiLevelType w:val="hybridMultilevel"/>
    <w:tmpl w:val="1FF6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1E95"/>
    <w:multiLevelType w:val="multilevel"/>
    <w:tmpl w:val="E50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15D3F"/>
    <w:multiLevelType w:val="hybridMultilevel"/>
    <w:tmpl w:val="1F7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F376E"/>
    <w:multiLevelType w:val="multilevel"/>
    <w:tmpl w:val="7D4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3746A"/>
    <w:multiLevelType w:val="hybridMultilevel"/>
    <w:tmpl w:val="F980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2819"/>
    <w:multiLevelType w:val="hybridMultilevel"/>
    <w:tmpl w:val="A068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F3"/>
    <w:rsid w:val="00024878"/>
    <w:rsid w:val="0006099A"/>
    <w:rsid w:val="000C5661"/>
    <w:rsid w:val="001D105C"/>
    <w:rsid w:val="002140C8"/>
    <w:rsid w:val="00357E10"/>
    <w:rsid w:val="003C6BDA"/>
    <w:rsid w:val="00417205"/>
    <w:rsid w:val="0046257D"/>
    <w:rsid w:val="00465CB3"/>
    <w:rsid w:val="00481813"/>
    <w:rsid w:val="00497BF7"/>
    <w:rsid w:val="005505CA"/>
    <w:rsid w:val="00596148"/>
    <w:rsid w:val="0060247A"/>
    <w:rsid w:val="006408DC"/>
    <w:rsid w:val="00664FD6"/>
    <w:rsid w:val="006E0F2A"/>
    <w:rsid w:val="00744E08"/>
    <w:rsid w:val="007D10CC"/>
    <w:rsid w:val="00813DB4"/>
    <w:rsid w:val="00877062"/>
    <w:rsid w:val="008C3B50"/>
    <w:rsid w:val="00992754"/>
    <w:rsid w:val="00997DAF"/>
    <w:rsid w:val="00997EDF"/>
    <w:rsid w:val="009B0D4F"/>
    <w:rsid w:val="009D7DF3"/>
    <w:rsid w:val="00A44678"/>
    <w:rsid w:val="00A447BE"/>
    <w:rsid w:val="00AE7C03"/>
    <w:rsid w:val="00AF0FF3"/>
    <w:rsid w:val="00B27161"/>
    <w:rsid w:val="00B6639F"/>
    <w:rsid w:val="00B66650"/>
    <w:rsid w:val="00BF568E"/>
    <w:rsid w:val="00CC0829"/>
    <w:rsid w:val="00CE004D"/>
    <w:rsid w:val="00D123BC"/>
    <w:rsid w:val="00D22C47"/>
    <w:rsid w:val="00D513A0"/>
    <w:rsid w:val="00D92064"/>
    <w:rsid w:val="00E7336C"/>
    <w:rsid w:val="00EA3153"/>
    <w:rsid w:val="00EA6B8F"/>
    <w:rsid w:val="00EC6C1E"/>
    <w:rsid w:val="00EE6619"/>
    <w:rsid w:val="00F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C5481"/>
  <w15:chartTrackingRefBased/>
  <w15:docId w15:val="{A2420639-72E8-D94D-A28F-64FC3853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172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720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172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E"/>
    </w:rPr>
  </w:style>
  <w:style w:type="paragraph" w:styleId="Title">
    <w:name w:val="Title"/>
    <w:basedOn w:val="Normal"/>
    <w:next w:val="Normal"/>
    <w:link w:val="TitleChar"/>
    <w:uiPriority w:val="10"/>
    <w:qFormat/>
    <w:rsid w:val="0041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20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41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41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Alex%20NVME/OneDrive/consultorias/UNMSM_emprendedores/uc_especificaciones/plantilla_u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plantilla_ucs.dotx</Template>
  <TotalTime>47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Paz Ocampo</dc:creator>
  <cp:keywords/>
  <dc:description/>
  <cp:lastModifiedBy>Alexander Paz Ocampo</cp:lastModifiedBy>
  <cp:revision>37</cp:revision>
  <dcterms:created xsi:type="dcterms:W3CDTF">2021-12-09T18:20:00Z</dcterms:created>
  <dcterms:modified xsi:type="dcterms:W3CDTF">2021-12-10T17:00:00Z</dcterms:modified>
</cp:coreProperties>
</file>