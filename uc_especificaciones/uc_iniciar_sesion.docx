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445A" w14:textId="1E319CE0" w:rsidR="00417205" w:rsidRPr="00417205" w:rsidRDefault="0060247A" w:rsidP="00417205">
      <w:pPr>
        <w:pStyle w:val="Title"/>
        <w:rPr>
          <w:rFonts w:eastAsia="Times New Roman"/>
        </w:rPr>
      </w:pPr>
      <w:r>
        <w:rPr>
          <w:rFonts w:eastAsia="Times New Roman"/>
        </w:rPr>
        <w:t>Iniciar Sesión</w:t>
      </w:r>
    </w:p>
    <w:p w14:paraId="35F88611" w14:textId="705C0108" w:rsidR="00417205" w:rsidRDefault="00417205" w:rsidP="00417205">
      <w:pPr>
        <w:pStyle w:val="Heading1"/>
        <w:rPr>
          <w:rFonts w:eastAsia="Times New Roman"/>
        </w:rPr>
      </w:pPr>
      <w:r>
        <w:rPr>
          <w:rFonts w:eastAsia="Times New Roman"/>
        </w:rPr>
        <w:t>Descripción</w:t>
      </w:r>
    </w:p>
    <w:p w14:paraId="14A090F0" w14:textId="181A43A3" w:rsidR="0060247A" w:rsidRPr="0060247A" w:rsidRDefault="0060247A" w:rsidP="0060247A">
      <w:r>
        <w:t>Este caso de uso es activado cuando un Usuario desea utilizar la plataforma, para lo cual pasa primero por un proceso de autenticación y autorización.</w:t>
      </w:r>
    </w:p>
    <w:p w14:paraId="0A355908" w14:textId="791DFE35" w:rsidR="00417205" w:rsidRPr="00417205" w:rsidRDefault="00417205" w:rsidP="00417205">
      <w:pPr>
        <w:pStyle w:val="Heading1"/>
        <w:rPr>
          <w:rFonts w:eastAsia="Times New Roman"/>
          <w:lang w:val="en-PE"/>
        </w:rPr>
      </w:pPr>
      <w:r w:rsidRPr="00417205">
        <w:rPr>
          <w:rFonts w:eastAsia="Times New Roman"/>
          <w:lang w:val="en-PE"/>
        </w:rPr>
        <w:t>Actor</w:t>
      </w:r>
      <w:r>
        <w:rPr>
          <w:rFonts w:eastAsia="Times New Roman"/>
        </w:rPr>
        <w:t>e</w:t>
      </w:r>
      <w:r w:rsidRPr="00417205">
        <w:rPr>
          <w:rFonts w:eastAsia="Times New Roman"/>
          <w:lang w:val="en-PE"/>
        </w:rPr>
        <w:t>s</w:t>
      </w:r>
    </w:p>
    <w:p w14:paraId="6C313F2C" w14:textId="2C5FC5D7" w:rsidR="00535769" w:rsidRPr="0060247A" w:rsidRDefault="00417205" w:rsidP="00535769">
      <w:pPr>
        <w:pStyle w:val="ListParagraph"/>
        <w:numPr>
          <w:ilvl w:val="0"/>
          <w:numId w:val="6"/>
        </w:numPr>
      </w:pPr>
      <w:r w:rsidRPr="00535769">
        <w:rPr>
          <w:lang w:val="en-PE"/>
        </w:rPr>
        <w:t>Us</w:t>
      </w:r>
      <w:proofErr w:type="spellStart"/>
      <w:r w:rsidR="0060247A">
        <w:t>uario</w:t>
      </w:r>
      <w:proofErr w:type="spellEnd"/>
      <w:r w:rsidR="00A159E3">
        <w:t xml:space="preserve"> </w:t>
      </w:r>
      <w:r w:rsidR="00535769">
        <w:t>(Participante, Tutor, Facilitador o Mentor)</w:t>
      </w:r>
    </w:p>
    <w:p w14:paraId="3BA53371" w14:textId="38517558" w:rsidR="00417205" w:rsidRPr="00535769" w:rsidRDefault="00535769" w:rsidP="00535769">
      <w:pPr>
        <w:rPr>
          <w:lang w:val="en-PE"/>
        </w:rPr>
      </w:pPr>
      <w:r>
        <w:t xml:space="preserve"> </w:t>
      </w:r>
    </w:p>
    <w:p w14:paraId="365DAE69" w14:textId="54FCDDED" w:rsidR="00417205" w:rsidRDefault="00417205" w:rsidP="00417205">
      <w:pPr>
        <w:pStyle w:val="Heading1"/>
        <w:rPr>
          <w:rFonts w:eastAsia="Times New Roman"/>
          <w:lang w:val="en-PE"/>
        </w:rPr>
      </w:pPr>
      <w:r w:rsidRPr="00417205">
        <w:rPr>
          <w:rFonts w:eastAsia="Times New Roman"/>
          <w:lang w:val="en-PE"/>
        </w:rPr>
        <w:t>Pre-condi</w:t>
      </w:r>
      <w:r>
        <w:rPr>
          <w:rFonts w:eastAsia="Times New Roman"/>
        </w:rPr>
        <w:t>c</w:t>
      </w:r>
      <w:r w:rsidRPr="00417205">
        <w:rPr>
          <w:rFonts w:eastAsia="Times New Roman"/>
          <w:lang w:val="en-PE"/>
        </w:rPr>
        <w:t>ion</w:t>
      </w:r>
      <w:r>
        <w:rPr>
          <w:rFonts w:eastAsia="Times New Roman"/>
        </w:rPr>
        <w:t>e</w:t>
      </w:r>
      <w:r w:rsidRPr="00417205">
        <w:rPr>
          <w:rFonts w:eastAsia="Times New Roman"/>
          <w:lang w:val="en-PE"/>
        </w:rPr>
        <w:t>s</w:t>
      </w:r>
    </w:p>
    <w:p w14:paraId="2C61A1F5" w14:textId="79107A0D" w:rsidR="0060247A" w:rsidRPr="0060247A" w:rsidRDefault="0060247A" w:rsidP="0060247A">
      <w:r>
        <w:t>El Usuario debe estar registrado en el sistema y tener un Rol válido (Participante, Tutor, Facilitador o Mentor)</w:t>
      </w:r>
    </w:p>
    <w:p w14:paraId="5BC50A97" w14:textId="333FD7B0" w:rsidR="00417205" w:rsidRPr="009B1BCD" w:rsidRDefault="009B1BCD" w:rsidP="00417205">
      <w:pPr>
        <w:pStyle w:val="Heading1"/>
        <w:rPr>
          <w:rFonts w:eastAsia="Times New Roman"/>
        </w:rPr>
      </w:pPr>
      <w:r>
        <w:rPr>
          <w:rFonts w:eastAsia="Times New Roman"/>
        </w:rPr>
        <w:t>Flujo Básico</w:t>
      </w:r>
    </w:p>
    <w:p w14:paraId="47AAA67D" w14:textId="37BA4319" w:rsidR="00417205" w:rsidRPr="0060247A" w:rsidRDefault="00417205" w:rsidP="00417205">
      <w:pPr>
        <w:pStyle w:val="ListParagraph"/>
        <w:numPr>
          <w:ilvl w:val="0"/>
          <w:numId w:val="4"/>
        </w:numPr>
        <w:rPr>
          <w:lang w:val="en-PE"/>
        </w:rPr>
      </w:pPr>
      <w:r>
        <w:t xml:space="preserve">El </w:t>
      </w:r>
      <w:r w:rsidR="0060247A">
        <w:t>Usuario inicia el caso de uso al dirigirse al URL de la plataforma</w:t>
      </w:r>
    </w:p>
    <w:p w14:paraId="61E573DE" w14:textId="77777777" w:rsidR="004F2C1B" w:rsidRPr="004F2C1B" w:rsidRDefault="0060247A" w:rsidP="00417205">
      <w:pPr>
        <w:pStyle w:val="ListParagraph"/>
        <w:numPr>
          <w:ilvl w:val="0"/>
          <w:numId w:val="4"/>
        </w:numPr>
        <w:rPr>
          <w:lang w:val="en-PE"/>
        </w:rPr>
      </w:pPr>
      <w:r>
        <w:t>La plataforma presenta</w:t>
      </w:r>
      <w:r w:rsidR="004F2C1B">
        <w:t>:</w:t>
      </w:r>
    </w:p>
    <w:p w14:paraId="7FACF71C" w14:textId="4093431A" w:rsidR="0060247A" w:rsidRPr="004F2C1B" w:rsidRDefault="004F2C1B" w:rsidP="004F2C1B">
      <w:pPr>
        <w:pStyle w:val="ListParagraph"/>
        <w:numPr>
          <w:ilvl w:val="1"/>
          <w:numId w:val="4"/>
        </w:numPr>
        <w:rPr>
          <w:lang w:val="en-PE"/>
        </w:rPr>
      </w:pPr>
      <w:r>
        <w:t>L</w:t>
      </w:r>
      <w:r w:rsidR="0060247A">
        <w:t>os campos de autenticación soportados</w:t>
      </w:r>
      <w:r>
        <w:t xml:space="preserve"> </w:t>
      </w:r>
      <w:r w:rsidR="000130FD">
        <w:t>(Acceso a Google de forma predeterminada)</w:t>
      </w:r>
    </w:p>
    <w:p w14:paraId="536D335B" w14:textId="4F46B849" w:rsidR="004F2C1B" w:rsidRPr="004F2C1B" w:rsidRDefault="004F2C1B" w:rsidP="004F2C1B">
      <w:pPr>
        <w:pStyle w:val="ListParagraph"/>
        <w:numPr>
          <w:ilvl w:val="1"/>
          <w:numId w:val="4"/>
        </w:numPr>
        <w:rPr>
          <w:lang w:val="en-PE"/>
        </w:rPr>
      </w:pPr>
      <w:r>
        <w:t>Enlace de recuperación de contraseña</w:t>
      </w:r>
    </w:p>
    <w:p w14:paraId="372214B5" w14:textId="351818F5" w:rsidR="004F2C1B" w:rsidRPr="0060247A" w:rsidRDefault="004F2C1B" w:rsidP="004F2C1B">
      <w:pPr>
        <w:pStyle w:val="ListParagraph"/>
        <w:numPr>
          <w:ilvl w:val="1"/>
          <w:numId w:val="4"/>
        </w:numPr>
        <w:rPr>
          <w:lang w:val="en-PE"/>
        </w:rPr>
      </w:pPr>
      <w:r>
        <w:t>Información de soporte</w:t>
      </w:r>
    </w:p>
    <w:p w14:paraId="6CC632DD" w14:textId="596DDFEB" w:rsidR="0060247A" w:rsidRPr="0060247A" w:rsidRDefault="0060247A" w:rsidP="00417205">
      <w:pPr>
        <w:pStyle w:val="ListParagraph"/>
        <w:numPr>
          <w:ilvl w:val="0"/>
          <w:numId w:val="4"/>
        </w:numPr>
        <w:rPr>
          <w:lang w:val="en-PE"/>
        </w:rPr>
      </w:pPr>
      <w:r>
        <w:t>El Usuario llena sus credenciales e inicia la autenticación</w:t>
      </w:r>
    </w:p>
    <w:p w14:paraId="67341CAD" w14:textId="6EBDBC09" w:rsidR="0060247A" w:rsidRPr="0060247A" w:rsidRDefault="0060247A" w:rsidP="00417205">
      <w:pPr>
        <w:pStyle w:val="ListParagraph"/>
        <w:numPr>
          <w:ilvl w:val="0"/>
          <w:numId w:val="4"/>
        </w:numPr>
        <w:rPr>
          <w:lang w:val="en-PE"/>
        </w:rPr>
      </w:pPr>
      <w:r>
        <w:t xml:space="preserve">La plataforma realiza la autenticación y determina el tipo de rol asignado al usuario, en base a esto invoca al caso de uso “Mostrar </w:t>
      </w:r>
      <w:r w:rsidR="009B1BCD">
        <w:t>Panel de Control</w:t>
      </w:r>
      <w:r w:rsidR="00C956EB">
        <w:t xml:space="preserve"> de Usuario</w:t>
      </w:r>
      <w:r>
        <w:t>” y le pasa la información adquirida.</w:t>
      </w:r>
    </w:p>
    <w:p w14:paraId="179B6461" w14:textId="71A2554D" w:rsidR="0060247A" w:rsidRPr="00417205" w:rsidRDefault="0060247A" w:rsidP="00417205">
      <w:pPr>
        <w:pStyle w:val="ListParagraph"/>
        <w:numPr>
          <w:ilvl w:val="0"/>
          <w:numId w:val="4"/>
        </w:numPr>
        <w:rPr>
          <w:lang w:val="en-PE"/>
        </w:rPr>
      </w:pPr>
      <w:r>
        <w:t>El CU termina.</w:t>
      </w:r>
    </w:p>
    <w:p w14:paraId="78C1D921" w14:textId="09F9FD8E" w:rsidR="00417205" w:rsidRDefault="00417205" w:rsidP="00417205">
      <w:pPr>
        <w:pStyle w:val="Heading1"/>
        <w:rPr>
          <w:rFonts w:eastAsia="Times New Roman"/>
        </w:rPr>
      </w:pPr>
      <w:r>
        <w:rPr>
          <w:rFonts w:eastAsia="Times New Roman"/>
        </w:rPr>
        <w:t>Flujo Alterno 1</w:t>
      </w:r>
      <w:r w:rsidR="0060247A">
        <w:rPr>
          <w:rFonts w:eastAsia="Times New Roman"/>
        </w:rPr>
        <w:t>: Usuario con credenciales erróneas</w:t>
      </w:r>
      <w:r w:rsidR="00F27EF1">
        <w:rPr>
          <w:rFonts w:eastAsia="Times New Roman"/>
        </w:rPr>
        <w:t xml:space="preserve"> (usuario si existe)</w:t>
      </w:r>
    </w:p>
    <w:p w14:paraId="0F6B203E" w14:textId="6793F43C" w:rsidR="0060247A" w:rsidRDefault="0060247A" w:rsidP="0060247A">
      <w:pPr>
        <w:pStyle w:val="ListParagraph"/>
        <w:numPr>
          <w:ilvl w:val="0"/>
          <w:numId w:val="5"/>
        </w:numPr>
      </w:pPr>
      <w:r>
        <w:t>En el punto 3 el usuario ingresa credenciales erróneas</w:t>
      </w:r>
    </w:p>
    <w:p w14:paraId="320D80E2" w14:textId="76ED83F4" w:rsidR="0060247A" w:rsidRDefault="0060247A" w:rsidP="0060247A">
      <w:pPr>
        <w:pStyle w:val="ListParagraph"/>
        <w:numPr>
          <w:ilvl w:val="0"/>
          <w:numId w:val="5"/>
        </w:numPr>
      </w:pPr>
      <w:r>
        <w:t>En el punto 4 el sistema informa de esto al usuario y vuelve a preguntar credenciales</w:t>
      </w:r>
    </w:p>
    <w:p w14:paraId="10EC2B4B" w14:textId="769E2433" w:rsidR="0060247A" w:rsidRDefault="0060247A" w:rsidP="0060247A">
      <w:pPr>
        <w:pStyle w:val="ListParagraph"/>
        <w:numPr>
          <w:ilvl w:val="0"/>
          <w:numId w:val="5"/>
        </w:numPr>
      </w:pPr>
      <w:r>
        <w:t>El CU termina.</w:t>
      </w:r>
    </w:p>
    <w:p w14:paraId="2EE8F4F4" w14:textId="516DD3E5" w:rsidR="00F27EF1" w:rsidRDefault="00F27EF1" w:rsidP="00F27EF1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Flujo Alterno </w:t>
      </w:r>
      <w:r w:rsidR="00277322">
        <w:rPr>
          <w:rFonts w:eastAsia="Times New Roman"/>
        </w:rPr>
        <w:t>2</w:t>
      </w:r>
      <w:r>
        <w:rPr>
          <w:rFonts w:eastAsia="Times New Roman"/>
        </w:rPr>
        <w:t>: Usuario con credenciales erróneas</w:t>
      </w:r>
      <w:r w:rsidR="00277322">
        <w:rPr>
          <w:rFonts w:eastAsia="Times New Roman"/>
        </w:rPr>
        <w:t xml:space="preserve"> (usuario no existe)</w:t>
      </w:r>
    </w:p>
    <w:p w14:paraId="3A09F681" w14:textId="77777777" w:rsidR="00F27EF1" w:rsidRDefault="00F27EF1" w:rsidP="00F27EF1">
      <w:pPr>
        <w:pStyle w:val="ListParagraph"/>
        <w:numPr>
          <w:ilvl w:val="0"/>
          <w:numId w:val="7"/>
        </w:numPr>
      </w:pPr>
      <w:r>
        <w:t>En el punto 3 el usuario ingresa credenciales erróneas</w:t>
      </w:r>
    </w:p>
    <w:p w14:paraId="2B427FBE" w14:textId="166696CA" w:rsidR="00F27EF1" w:rsidRDefault="00F27EF1" w:rsidP="00F27EF1">
      <w:pPr>
        <w:pStyle w:val="ListParagraph"/>
        <w:numPr>
          <w:ilvl w:val="0"/>
          <w:numId w:val="7"/>
        </w:numPr>
      </w:pPr>
      <w:r>
        <w:t xml:space="preserve">En el punto 4 el sistema informa de </w:t>
      </w:r>
      <w:r w:rsidR="00277322">
        <w:t xml:space="preserve">que el correo electrónico no está registrado </w:t>
      </w:r>
      <w:r w:rsidR="00984EF7">
        <w:t>y le presenta información de contacto para el registro.</w:t>
      </w:r>
    </w:p>
    <w:p w14:paraId="312B5D70" w14:textId="77777777" w:rsidR="00F27EF1" w:rsidRDefault="00F27EF1" w:rsidP="00F27EF1">
      <w:pPr>
        <w:pStyle w:val="ListParagraph"/>
        <w:numPr>
          <w:ilvl w:val="0"/>
          <w:numId w:val="7"/>
        </w:numPr>
      </w:pPr>
      <w:r>
        <w:t>El CU termina.</w:t>
      </w:r>
    </w:p>
    <w:p w14:paraId="3D60F673" w14:textId="4854B351" w:rsidR="003E7630" w:rsidRDefault="003E7630" w:rsidP="003E7630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Flujo Alterno 3: Usuario con generado con errores </w:t>
      </w:r>
    </w:p>
    <w:p w14:paraId="4BDB67ED" w14:textId="1242AC24" w:rsidR="003E7630" w:rsidRDefault="003E7630" w:rsidP="003E7630">
      <w:pPr>
        <w:pStyle w:val="ListParagraph"/>
        <w:numPr>
          <w:ilvl w:val="0"/>
          <w:numId w:val="8"/>
        </w:numPr>
      </w:pPr>
      <w:r>
        <w:t xml:space="preserve">En el punto 3 el usuario intenta ingresar con sus </w:t>
      </w:r>
      <w:proofErr w:type="gramStart"/>
      <w:r>
        <w:t>credenciales</w:t>
      </w:r>
      <w:proofErr w:type="gramEnd"/>
      <w:r w:rsidR="00862846">
        <w:t xml:space="preserve"> pero </w:t>
      </w:r>
      <w:r w:rsidR="00862846" w:rsidRPr="00862846">
        <w:rPr>
          <w:b/>
          <w:bCs/>
        </w:rPr>
        <w:t>no ha recibido correo</w:t>
      </w:r>
      <w:r w:rsidR="00862846">
        <w:t xml:space="preserve"> de confirmación</w:t>
      </w:r>
      <w:r>
        <w:t xml:space="preserve">. </w:t>
      </w:r>
    </w:p>
    <w:p w14:paraId="3B2EDA3F" w14:textId="77777777" w:rsidR="003E7630" w:rsidRDefault="003E7630" w:rsidP="003E7630">
      <w:pPr>
        <w:pStyle w:val="ListParagraph"/>
        <w:numPr>
          <w:ilvl w:val="0"/>
          <w:numId w:val="8"/>
        </w:numPr>
      </w:pPr>
      <w:r>
        <w:lastRenderedPageBreak/>
        <w:t>En el punto 4 el sistema informa de que el correo electrónico no está registrado y le presenta información de contacto para el registro.</w:t>
      </w:r>
    </w:p>
    <w:p w14:paraId="0F7772FD" w14:textId="77777777" w:rsidR="003E7630" w:rsidRDefault="003E7630" w:rsidP="003E7630">
      <w:pPr>
        <w:pStyle w:val="ListParagraph"/>
        <w:numPr>
          <w:ilvl w:val="0"/>
          <w:numId w:val="8"/>
        </w:numPr>
      </w:pPr>
      <w:r>
        <w:t>El CU termina.</w:t>
      </w:r>
    </w:p>
    <w:p w14:paraId="2B857ED3" w14:textId="77777777" w:rsidR="00F27EF1" w:rsidRPr="0060247A" w:rsidRDefault="00F27EF1" w:rsidP="00F27EF1"/>
    <w:p w14:paraId="30826D2D" w14:textId="0358ABC3" w:rsidR="00417205" w:rsidRDefault="00417205" w:rsidP="00417205">
      <w:pPr>
        <w:pStyle w:val="Heading1"/>
        <w:rPr>
          <w:rFonts w:eastAsia="Times New Roman"/>
          <w:lang w:val="en-PE"/>
        </w:rPr>
      </w:pPr>
      <w:r w:rsidRPr="00417205">
        <w:rPr>
          <w:rFonts w:eastAsia="Times New Roman"/>
          <w:lang w:val="en-PE"/>
        </w:rPr>
        <w:t>Post</w:t>
      </w:r>
      <w:r w:rsidR="00DE4BFA">
        <w:rPr>
          <w:rFonts w:eastAsia="Times New Roman"/>
        </w:rPr>
        <w:t xml:space="preserve"> </w:t>
      </w:r>
      <w:r w:rsidRPr="00417205">
        <w:rPr>
          <w:rFonts w:eastAsia="Times New Roman"/>
          <w:lang w:val="en-PE"/>
        </w:rPr>
        <w:t>condi</w:t>
      </w:r>
      <w:r w:rsidR="00DE4BFA">
        <w:rPr>
          <w:rFonts w:eastAsia="Times New Roman"/>
        </w:rPr>
        <w:t>c</w:t>
      </w:r>
      <w:r w:rsidRPr="00417205">
        <w:rPr>
          <w:rFonts w:eastAsia="Times New Roman"/>
          <w:lang w:val="en-PE"/>
        </w:rPr>
        <w:t>ion</w:t>
      </w:r>
      <w:r w:rsidR="00DE4BFA">
        <w:rPr>
          <w:rFonts w:eastAsia="Times New Roman"/>
        </w:rPr>
        <w:t>e</w:t>
      </w:r>
      <w:r w:rsidRPr="00417205">
        <w:rPr>
          <w:rFonts w:eastAsia="Times New Roman"/>
          <w:lang w:val="en-PE"/>
        </w:rPr>
        <w:t>s</w:t>
      </w:r>
    </w:p>
    <w:p w14:paraId="557E1FCC" w14:textId="3539ED60" w:rsidR="00BF568E" w:rsidRPr="00BF568E" w:rsidRDefault="00BF568E" w:rsidP="00BF568E">
      <w:pPr>
        <w:pStyle w:val="ListParagraph"/>
        <w:numPr>
          <w:ilvl w:val="0"/>
          <w:numId w:val="3"/>
        </w:numPr>
      </w:pPr>
      <w:r>
        <w:t>Existe en la sesión del usuario información respecto a quién es y qué Rol tiene.</w:t>
      </w:r>
    </w:p>
    <w:p w14:paraId="2AE8A245" w14:textId="0A5441DD" w:rsidR="0079796D" w:rsidRDefault="00417205" w:rsidP="00417205">
      <w:pPr>
        <w:pStyle w:val="Heading1"/>
      </w:pPr>
      <w:r>
        <w:t>Requerimientos No Funcionales</w:t>
      </w:r>
    </w:p>
    <w:p w14:paraId="5D6F616C" w14:textId="02DB0FD4" w:rsidR="00BF568E" w:rsidRDefault="00BF568E" w:rsidP="00BF568E">
      <w:pPr>
        <w:pStyle w:val="ListParagraph"/>
        <w:numPr>
          <w:ilvl w:val="0"/>
          <w:numId w:val="3"/>
        </w:numPr>
      </w:pPr>
      <w:r>
        <w:t xml:space="preserve">El </w:t>
      </w:r>
      <w:r w:rsidR="00A159E3">
        <w:t>Caso de Uso</w:t>
      </w:r>
      <w:r>
        <w:t xml:space="preserve"> debe soportar autenticación contra los registros en plataforma</w:t>
      </w:r>
    </w:p>
    <w:p w14:paraId="08A3C660" w14:textId="7E5C08E2" w:rsidR="00BF568E" w:rsidRPr="00BF568E" w:rsidRDefault="00BF568E" w:rsidP="00BF568E">
      <w:pPr>
        <w:pStyle w:val="ListParagraph"/>
        <w:numPr>
          <w:ilvl w:val="0"/>
          <w:numId w:val="3"/>
        </w:numPr>
      </w:pPr>
      <w:r>
        <w:t>El C</w:t>
      </w:r>
      <w:r w:rsidR="00A159E3">
        <w:t xml:space="preserve">aso de </w:t>
      </w:r>
      <w:r>
        <w:t>U</w:t>
      </w:r>
      <w:r w:rsidR="00A159E3">
        <w:t>so</w:t>
      </w:r>
      <w:r>
        <w:t xml:space="preserve"> debe soportar autenticación contra credenciales de Google</w:t>
      </w:r>
    </w:p>
    <w:sectPr w:rsidR="00BF568E" w:rsidRPr="00BF5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3288"/>
    <w:multiLevelType w:val="hybridMultilevel"/>
    <w:tmpl w:val="A12CB4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62C92"/>
    <w:multiLevelType w:val="hybridMultilevel"/>
    <w:tmpl w:val="1FF6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81E95"/>
    <w:multiLevelType w:val="multilevel"/>
    <w:tmpl w:val="E508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015D3F"/>
    <w:multiLevelType w:val="hybridMultilevel"/>
    <w:tmpl w:val="1F705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F376E"/>
    <w:multiLevelType w:val="multilevel"/>
    <w:tmpl w:val="7D46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3451C"/>
    <w:multiLevelType w:val="hybridMultilevel"/>
    <w:tmpl w:val="A12C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705D3"/>
    <w:multiLevelType w:val="hybridMultilevel"/>
    <w:tmpl w:val="14EA9BB8"/>
    <w:lvl w:ilvl="0" w:tplc="09901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262BE"/>
    <w:multiLevelType w:val="hybridMultilevel"/>
    <w:tmpl w:val="A12CB4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05"/>
    <w:rsid w:val="000130FD"/>
    <w:rsid w:val="00277322"/>
    <w:rsid w:val="00282181"/>
    <w:rsid w:val="003E7630"/>
    <w:rsid w:val="00417205"/>
    <w:rsid w:val="004F2C1B"/>
    <w:rsid w:val="00535769"/>
    <w:rsid w:val="0060247A"/>
    <w:rsid w:val="00862846"/>
    <w:rsid w:val="00984EF7"/>
    <w:rsid w:val="00992754"/>
    <w:rsid w:val="009B1BCD"/>
    <w:rsid w:val="00A159E3"/>
    <w:rsid w:val="00A447BE"/>
    <w:rsid w:val="00AE7C03"/>
    <w:rsid w:val="00B6639F"/>
    <w:rsid w:val="00BF568E"/>
    <w:rsid w:val="00C956EB"/>
    <w:rsid w:val="00CC0829"/>
    <w:rsid w:val="00DE4BFA"/>
    <w:rsid w:val="00EC6C1E"/>
    <w:rsid w:val="00F2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95F53"/>
  <w15:chartTrackingRefBased/>
  <w15:docId w15:val="{4557FF51-11E7-3A47-AB4B-69485E25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2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1720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720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172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PE"/>
    </w:rPr>
  </w:style>
  <w:style w:type="paragraph" w:styleId="Title">
    <w:name w:val="Title"/>
    <w:basedOn w:val="Normal"/>
    <w:next w:val="Normal"/>
    <w:link w:val="TitleChar"/>
    <w:uiPriority w:val="10"/>
    <w:qFormat/>
    <w:rsid w:val="004172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20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4172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ListParagraph">
    <w:name w:val="List Paragraph"/>
    <w:basedOn w:val="Normal"/>
    <w:uiPriority w:val="34"/>
    <w:qFormat/>
    <w:rsid w:val="00417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Paz Ocampo</dc:creator>
  <cp:keywords/>
  <dc:description/>
  <cp:lastModifiedBy>Alexander Paz Ocampo</cp:lastModifiedBy>
  <cp:revision>16</cp:revision>
  <dcterms:created xsi:type="dcterms:W3CDTF">2021-12-09T14:19:00Z</dcterms:created>
  <dcterms:modified xsi:type="dcterms:W3CDTF">2021-12-10T16:39:00Z</dcterms:modified>
</cp:coreProperties>
</file>